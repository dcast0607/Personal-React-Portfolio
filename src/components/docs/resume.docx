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561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746"/>
        <w:gridCol w:w="627"/>
        <w:gridCol w:w="2809"/>
        <w:gridCol w:w="5813"/>
        <w:gridCol w:w="679"/>
        <w:gridCol w:w="765"/>
      </w:tblGrid>
      <w:tr w:rsidR="00F91753" w:rsidRPr="00320ECB" w14:paraId="3483EF33" w14:textId="77777777" w:rsidTr="001C7B05">
        <w:trPr>
          <w:trHeight w:val="145"/>
          <w:jc w:val="center"/>
        </w:trPr>
        <w:tc>
          <w:tcPr>
            <w:tcW w:w="10619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92883" w14:textId="77777777" w:rsidR="00F91753" w:rsidRPr="00173B36" w:rsidRDefault="00F91753" w:rsidP="001C7B05">
            <w:pPr>
              <w:spacing w:line="240" w:lineRule="auto"/>
            </w:pPr>
          </w:p>
        </w:tc>
      </w:tr>
      <w:tr w:rsidR="00C85D29" w:rsidRPr="00320ECB" w14:paraId="0C50F392" w14:textId="77777777" w:rsidTr="00E045D3">
        <w:trPr>
          <w:trHeight w:val="71"/>
          <w:jc w:val="center"/>
        </w:trPr>
        <w:tc>
          <w:tcPr>
            <w:tcW w:w="585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C478D" w14:textId="77777777" w:rsidR="00F91753" w:rsidRPr="00173B36" w:rsidRDefault="00F91753" w:rsidP="001C7B05">
            <w:pPr>
              <w:spacing w:line="240" w:lineRule="auto"/>
            </w:pPr>
          </w:p>
        </w:tc>
        <w:tc>
          <w:tcPr>
            <w:tcW w:w="492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1C5C2" w14:textId="77777777" w:rsidR="00F91753" w:rsidRPr="00173B36" w:rsidRDefault="00F91753" w:rsidP="001C7B05">
            <w:pPr>
              <w:spacing w:line="240" w:lineRule="auto"/>
            </w:pPr>
          </w:p>
        </w:tc>
        <w:tc>
          <w:tcPr>
            <w:tcW w:w="8339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CA601" w14:textId="77777777" w:rsidR="00F91753" w:rsidRPr="00173B36" w:rsidRDefault="00F91753" w:rsidP="001C7B05">
            <w:pPr>
              <w:pStyle w:val="NoSpacing"/>
              <w:spacing w:line="240" w:lineRule="auto"/>
            </w:pPr>
          </w:p>
        </w:tc>
        <w:tc>
          <w:tcPr>
            <w:tcW w:w="545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93807" w14:textId="77777777" w:rsidR="00F91753" w:rsidRPr="00173B36" w:rsidRDefault="00F91753" w:rsidP="001C7B05">
            <w:pPr>
              <w:spacing w:line="240" w:lineRule="auto"/>
            </w:pPr>
          </w:p>
        </w:tc>
        <w:tc>
          <w:tcPr>
            <w:tcW w:w="656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718D8" w14:textId="77777777" w:rsidR="00F91753" w:rsidRPr="00173B36" w:rsidRDefault="00F91753" w:rsidP="001C7B05">
            <w:pPr>
              <w:spacing w:line="240" w:lineRule="auto"/>
            </w:pPr>
          </w:p>
        </w:tc>
      </w:tr>
      <w:tr w:rsidR="00C85D29" w:rsidRPr="0013079F" w14:paraId="63F0871E" w14:textId="77777777" w:rsidTr="00E045D3">
        <w:trPr>
          <w:trHeight w:val="64"/>
          <w:jc w:val="center"/>
        </w:trPr>
        <w:tc>
          <w:tcPr>
            <w:tcW w:w="585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CE2C9" w14:textId="77777777" w:rsidR="00F91753" w:rsidRPr="00173B36" w:rsidRDefault="00F91753" w:rsidP="001C7B05">
            <w:pPr>
              <w:spacing w:line="240" w:lineRule="auto"/>
            </w:pPr>
          </w:p>
        </w:tc>
        <w:tc>
          <w:tcPr>
            <w:tcW w:w="492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4FC14" w14:textId="77777777" w:rsidR="00F91753" w:rsidRPr="00173B36" w:rsidRDefault="00F91753" w:rsidP="001C7B05">
            <w:pPr>
              <w:spacing w:line="240" w:lineRule="auto"/>
            </w:pPr>
          </w:p>
        </w:tc>
        <w:tc>
          <w:tcPr>
            <w:tcW w:w="833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7308D9" w14:textId="2BC99E73" w:rsidR="00B62B99" w:rsidRPr="004D081B" w:rsidRDefault="00261E7B" w:rsidP="001C7B05">
            <w:pPr>
              <w:pStyle w:val="Title"/>
              <w:spacing w:line="240" w:lineRule="auto"/>
              <w:rPr>
                <w:noProof/>
                <w:sz w:val="32"/>
                <w:szCs w:val="32"/>
                <w:lang w:val="it-IT"/>
              </w:rPr>
            </w:pPr>
            <w:r w:rsidRPr="004D081B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78446E21" wp14:editId="7441ED95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77D183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&#13;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13079F" w:rsidRPr="00AF14D7">
              <w:rPr>
                <w:color w:val="auto"/>
                <w:sz w:val="32"/>
                <w:szCs w:val="32"/>
                <w:lang w:val="it-IT"/>
              </w:rPr>
              <w:t>Daniel Castro</w:t>
            </w:r>
            <w:r w:rsidRPr="004D081B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044683D" wp14:editId="7B5FB06B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62958D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&#13;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5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73C41" w14:textId="77777777" w:rsidR="00F91753" w:rsidRPr="0013079F" w:rsidRDefault="00F91753" w:rsidP="001C7B05">
            <w:pPr>
              <w:spacing w:line="240" w:lineRule="auto"/>
              <w:rPr>
                <w:lang w:val="it-IT"/>
              </w:rPr>
            </w:pPr>
          </w:p>
        </w:tc>
        <w:tc>
          <w:tcPr>
            <w:tcW w:w="656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F7821" w14:textId="77777777" w:rsidR="00F91753" w:rsidRPr="0013079F" w:rsidRDefault="00F91753" w:rsidP="001C7B05">
            <w:pPr>
              <w:spacing w:line="240" w:lineRule="auto"/>
              <w:rPr>
                <w:lang w:val="it-IT"/>
              </w:rPr>
            </w:pPr>
          </w:p>
        </w:tc>
      </w:tr>
      <w:tr w:rsidR="00C85D29" w:rsidRPr="0013079F" w14:paraId="10871697" w14:textId="77777777" w:rsidTr="00E045D3">
        <w:trPr>
          <w:trHeight w:val="46"/>
          <w:jc w:val="center"/>
        </w:trPr>
        <w:tc>
          <w:tcPr>
            <w:tcW w:w="585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C70ED" w14:textId="77777777" w:rsidR="004A4C74" w:rsidRPr="0013079F" w:rsidRDefault="004A4C74" w:rsidP="001C7B05">
            <w:pPr>
              <w:spacing w:line="240" w:lineRule="auto"/>
              <w:rPr>
                <w:lang w:val="it-IT"/>
              </w:rPr>
            </w:pPr>
          </w:p>
        </w:tc>
        <w:tc>
          <w:tcPr>
            <w:tcW w:w="492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50492" w14:textId="77777777" w:rsidR="004A4C74" w:rsidRPr="0013079F" w:rsidRDefault="004A4C74" w:rsidP="001C7B05">
            <w:pPr>
              <w:spacing w:line="240" w:lineRule="auto"/>
              <w:rPr>
                <w:lang w:val="it-IT"/>
              </w:rPr>
            </w:pPr>
          </w:p>
        </w:tc>
        <w:tc>
          <w:tcPr>
            <w:tcW w:w="8339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D3207" w14:textId="77777777" w:rsidR="004A4C74" w:rsidRPr="0013079F" w:rsidRDefault="004A4C74" w:rsidP="001C7B05">
            <w:pPr>
              <w:pStyle w:val="NoSpacing"/>
              <w:spacing w:line="240" w:lineRule="auto"/>
              <w:rPr>
                <w:lang w:val="it-IT"/>
              </w:rPr>
            </w:pPr>
          </w:p>
        </w:tc>
        <w:tc>
          <w:tcPr>
            <w:tcW w:w="545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4F9FA" w14:textId="77777777" w:rsidR="004A4C74" w:rsidRPr="0013079F" w:rsidRDefault="004A4C74" w:rsidP="001C7B05">
            <w:pPr>
              <w:spacing w:line="240" w:lineRule="auto"/>
              <w:rPr>
                <w:lang w:val="it-IT"/>
              </w:rPr>
            </w:pPr>
          </w:p>
        </w:tc>
        <w:tc>
          <w:tcPr>
            <w:tcW w:w="656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6D7F1" w14:textId="77777777" w:rsidR="004A4C74" w:rsidRPr="0013079F" w:rsidRDefault="004A4C74" w:rsidP="001C7B05">
            <w:pPr>
              <w:spacing w:line="240" w:lineRule="auto"/>
              <w:rPr>
                <w:lang w:val="it-IT"/>
              </w:rPr>
            </w:pPr>
          </w:p>
        </w:tc>
      </w:tr>
      <w:tr w:rsidR="00F91753" w:rsidRPr="0013079F" w14:paraId="5478FB44" w14:textId="77777777" w:rsidTr="00E045D3">
        <w:trPr>
          <w:trHeight w:val="504"/>
          <w:jc w:val="center"/>
        </w:trPr>
        <w:tc>
          <w:tcPr>
            <w:tcW w:w="10619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A50C2" w14:textId="77777777" w:rsidR="00F91753" w:rsidRPr="0013079F" w:rsidRDefault="00F91753" w:rsidP="001C7B05">
            <w:pPr>
              <w:spacing w:line="240" w:lineRule="auto"/>
              <w:rPr>
                <w:lang w:val="it-IT"/>
              </w:rPr>
            </w:pPr>
          </w:p>
        </w:tc>
      </w:tr>
      <w:tr w:rsidR="00686284" w:rsidRPr="00320ECB" w14:paraId="6C0CCCF9" w14:textId="77777777" w:rsidTr="001C7B05">
        <w:trPr>
          <w:trHeight w:val="1981"/>
          <w:jc w:val="center"/>
        </w:trPr>
        <w:tc>
          <w:tcPr>
            <w:tcW w:w="3882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EE99A1257162C343A120C88A43CE56F2"/>
              </w:placeholder>
              <w:temporary/>
              <w:showingPlcHdr/>
              <w15:appearance w15:val="hidden"/>
            </w:sdtPr>
            <w:sdtEndPr/>
            <w:sdtContent>
              <w:p w14:paraId="404C42E9" w14:textId="77777777" w:rsidR="00792D43" w:rsidRPr="00173B36" w:rsidRDefault="00FF673C" w:rsidP="001C7B05">
                <w:pPr>
                  <w:pStyle w:val="Heading1"/>
                  <w:spacing w:line="240" w:lineRule="auto"/>
                </w:pPr>
                <w:r w:rsidRPr="00C85D29">
                  <w:rPr>
                    <w:sz w:val="24"/>
                    <w:szCs w:val="24"/>
                  </w:rPr>
                  <w:t>CONTACT</w:t>
                </w:r>
              </w:p>
            </w:sdtContent>
          </w:sdt>
          <w:p w14:paraId="48AFAB01" w14:textId="77777777" w:rsidR="003E1692" w:rsidRPr="00173B36" w:rsidRDefault="003E1692" w:rsidP="001C7B05">
            <w:pPr>
              <w:pStyle w:val="NoSpacing"/>
              <w:spacing w:line="240" w:lineRule="auto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0FFE4EC" wp14:editId="13FDE284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25AB8F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6400E59" w14:textId="501A6D29" w:rsidR="00792D43" w:rsidRPr="00AF14D7" w:rsidRDefault="00FB1F01" w:rsidP="001C7B05">
            <w:pPr>
              <w:spacing w:line="240" w:lineRule="auto"/>
              <w:rPr>
                <w:color w:val="auto"/>
              </w:rPr>
            </w:pPr>
            <w:r w:rsidRPr="00AF14D7">
              <w:rPr>
                <w:color w:val="auto"/>
              </w:rPr>
              <w:drawing>
                <wp:inline distT="0" distB="0" distL="0" distR="0" wp14:anchorId="0DE79EF3" wp14:editId="09C97E36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AF14D7">
              <w:rPr>
                <w:color w:val="auto"/>
              </w:rPr>
              <w:t xml:space="preserve"> </w:t>
            </w:r>
            <w:r w:rsidR="0013079F" w:rsidRPr="00AF14D7">
              <w:rPr>
                <w:color w:val="auto"/>
              </w:rPr>
              <w:t>916-642-2008</w:t>
            </w:r>
          </w:p>
          <w:p w14:paraId="051F5F4F" w14:textId="245874CC" w:rsidR="00792D43" w:rsidRPr="00AF14D7" w:rsidRDefault="00FB1F01" w:rsidP="001C7B05">
            <w:pPr>
              <w:spacing w:line="240" w:lineRule="auto"/>
              <w:rPr>
                <w:color w:val="auto"/>
              </w:rPr>
            </w:pPr>
            <w:r w:rsidRPr="00AF14D7">
              <w:rPr>
                <w:color w:val="auto"/>
              </w:rPr>
              <w:drawing>
                <wp:inline distT="0" distB="0" distL="0" distR="0" wp14:anchorId="260F675E" wp14:editId="37FD451C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AF14D7">
              <w:rPr>
                <w:color w:val="auto"/>
              </w:rPr>
              <w:t xml:space="preserve"> </w:t>
            </w:r>
            <w:r w:rsidR="0013079F" w:rsidRPr="00AF14D7">
              <w:rPr>
                <w:color w:val="auto"/>
              </w:rPr>
              <w:t>dcast0607@gmail.com</w:t>
            </w:r>
          </w:p>
          <w:p w14:paraId="1F97F9FF" w14:textId="781B7358" w:rsidR="00686284" w:rsidRPr="0013079F" w:rsidRDefault="00FB1F01" w:rsidP="001C7B05">
            <w:pPr>
              <w:spacing w:line="240" w:lineRule="auto"/>
            </w:pPr>
            <w:r w:rsidRPr="00AF14D7">
              <w:rPr>
                <w:color w:val="auto"/>
              </w:rPr>
              <w:drawing>
                <wp:inline distT="0" distB="0" distL="0" distR="0" wp14:anchorId="0A511359" wp14:editId="635FFE71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AF14D7">
              <w:rPr>
                <w:color w:val="auto"/>
              </w:rPr>
              <w:t xml:space="preserve"> </w:t>
            </w:r>
            <w:r w:rsidR="0013079F" w:rsidRPr="00AF14D7">
              <w:rPr>
                <w:color w:val="auto"/>
              </w:rPr>
              <w:t>github.com/dcast0607</w:t>
            </w:r>
          </w:p>
        </w:tc>
        <w:tc>
          <w:tcPr>
            <w:tcW w:w="673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5E6A21" w14:textId="704774FE" w:rsidR="008C78F5" w:rsidRPr="00C85D29" w:rsidRDefault="004D081B" w:rsidP="001C7B05">
            <w:pPr>
              <w:pStyle w:val="Heading1"/>
              <w:spacing w:line="240" w:lineRule="auto"/>
              <w:rPr>
                <w:sz w:val="24"/>
                <w:szCs w:val="24"/>
              </w:rPr>
            </w:pPr>
            <w:r w:rsidRPr="00C85D29">
              <w:rPr>
                <w:sz w:val="24"/>
                <w:szCs w:val="24"/>
              </w:rPr>
              <w:t>Professional Summary</w:t>
            </w:r>
          </w:p>
          <w:p w14:paraId="551A3A32" w14:textId="77777777" w:rsidR="003E1692" w:rsidRPr="00173B36" w:rsidRDefault="003E1692" w:rsidP="001C7B05">
            <w:pPr>
              <w:pStyle w:val="NoSpacing"/>
              <w:spacing w:line="240" w:lineRule="auto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4B12F55" wp14:editId="4C71BA80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5F2912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A377192" w14:textId="0D48C2BC" w:rsidR="00E045D3" w:rsidRPr="00C85D29" w:rsidRDefault="001C7B05" w:rsidP="00C85D29">
            <w:pPr>
              <w:rPr>
                <w:sz w:val="16"/>
                <w:szCs w:val="16"/>
              </w:rPr>
            </w:pPr>
            <w:r w:rsidRPr="00AF14D7">
              <w:rPr>
                <w:color w:val="auto"/>
                <w:sz w:val="16"/>
                <w:szCs w:val="16"/>
              </w:rPr>
              <w:t xml:space="preserve">Driven individual with 3+ years of experience in the eLearning management space. </w:t>
            </w:r>
            <w:r w:rsidR="00C85D29" w:rsidRPr="00AF14D7">
              <w:rPr>
                <w:color w:val="auto"/>
                <w:sz w:val="16"/>
                <w:szCs w:val="16"/>
              </w:rPr>
              <w:t xml:space="preserve">Equipped with a track record of success in going above and beyond to </w:t>
            </w:r>
            <w:r w:rsidR="005B540A" w:rsidRPr="00AF14D7">
              <w:rPr>
                <w:color w:val="auto"/>
                <w:sz w:val="16"/>
                <w:szCs w:val="16"/>
              </w:rPr>
              <w:t>ensure that clients are satisfied with the technical solutions we provide for them. T</w:t>
            </w:r>
            <w:r w:rsidR="005B540A" w:rsidRPr="00AF14D7">
              <w:rPr>
                <w:color w:val="auto"/>
                <w:sz w:val="16"/>
                <w:szCs w:val="16"/>
              </w:rPr>
              <w:t>his includes scoping a project,</w:t>
            </w:r>
            <w:r w:rsidR="005B540A" w:rsidRPr="00AF14D7">
              <w:rPr>
                <w:color w:val="auto"/>
                <w:sz w:val="16"/>
                <w:szCs w:val="16"/>
              </w:rPr>
              <w:t xml:space="preserve"> working with the engineers to implement the project, and testing to ensure that there are no issues with the project.</w:t>
            </w:r>
            <w:r w:rsidR="00C85D29" w:rsidRPr="00AF14D7">
              <w:rPr>
                <w:color w:val="auto"/>
                <w:sz w:val="16"/>
                <w:szCs w:val="16"/>
              </w:rPr>
              <w:br/>
            </w:r>
            <w:r w:rsidR="00C85D29" w:rsidRPr="00AF14D7">
              <w:rPr>
                <w:color w:val="auto"/>
                <w:sz w:val="16"/>
                <w:szCs w:val="16"/>
              </w:rPr>
              <w:br/>
              <w:t xml:space="preserve">Proficient in digesting third party documentation and working internally to leverage this documentation </w:t>
            </w:r>
            <w:r w:rsidR="005B540A" w:rsidRPr="00AF14D7">
              <w:rPr>
                <w:color w:val="auto"/>
                <w:sz w:val="16"/>
                <w:szCs w:val="16"/>
              </w:rPr>
              <w:t xml:space="preserve">to expand the capabilities of the eLearning management platform. </w:t>
            </w:r>
          </w:p>
        </w:tc>
      </w:tr>
      <w:tr w:rsidR="00F716E1" w:rsidRPr="00320ECB" w14:paraId="4957F94F" w14:textId="77777777" w:rsidTr="00E045D3">
        <w:trPr>
          <w:trHeight w:val="3439"/>
          <w:jc w:val="center"/>
        </w:trPr>
        <w:tc>
          <w:tcPr>
            <w:tcW w:w="3882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06AAF67F18290A4CBFD9923096022CCB"/>
              </w:placeholder>
              <w:temporary/>
              <w:showingPlcHdr/>
              <w15:appearance w15:val="hidden"/>
            </w:sdtPr>
            <w:sdtEndPr/>
            <w:sdtContent>
              <w:p w14:paraId="42204B9E" w14:textId="77777777" w:rsidR="00F716E1" w:rsidRPr="00173B36" w:rsidRDefault="00FF673C" w:rsidP="001C7B05">
                <w:pPr>
                  <w:pStyle w:val="Heading1"/>
                  <w:spacing w:line="240" w:lineRule="auto"/>
                </w:pPr>
                <w:r w:rsidRPr="00C85D29">
                  <w:rPr>
                    <w:sz w:val="24"/>
                    <w:szCs w:val="24"/>
                  </w:rPr>
                  <w:t>SKILLS</w:t>
                </w:r>
              </w:p>
            </w:sdtContent>
          </w:sdt>
          <w:p w14:paraId="6C01BA3F" w14:textId="77777777" w:rsidR="00F53B71" w:rsidRPr="00173B36" w:rsidRDefault="00F53B71" w:rsidP="001C7B05">
            <w:pPr>
              <w:pStyle w:val="NoSpacing"/>
              <w:spacing w:line="240" w:lineRule="auto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20CAC9F" wp14:editId="7B472DB8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430C66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7C60BA3" w14:textId="73BBB574" w:rsidR="00F716E1" w:rsidRPr="00AF14D7" w:rsidRDefault="002A2648" w:rsidP="001C7B05">
            <w:pPr>
              <w:pStyle w:val="ListParagraph"/>
              <w:spacing w:line="240" w:lineRule="auto"/>
              <w:rPr>
                <w:color w:val="auto"/>
                <w:sz w:val="18"/>
              </w:rPr>
            </w:pPr>
            <w:r w:rsidRPr="00AF14D7">
              <w:rPr>
                <w:caps w:val="0"/>
                <w:color w:val="auto"/>
                <w:sz w:val="18"/>
              </w:rPr>
              <w:t xml:space="preserve">C++, </w:t>
            </w:r>
            <w:proofErr w:type="spellStart"/>
            <w:r w:rsidRPr="00AF14D7">
              <w:rPr>
                <w:caps w:val="0"/>
                <w:color w:val="auto"/>
                <w:sz w:val="18"/>
              </w:rPr>
              <w:t>Javascript</w:t>
            </w:r>
            <w:proofErr w:type="spellEnd"/>
            <w:r w:rsidRPr="00AF14D7">
              <w:rPr>
                <w:caps w:val="0"/>
                <w:color w:val="auto"/>
                <w:sz w:val="18"/>
              </w:rPr>
              <w:t>, H</w:t>
            </w:r>
            <w:r w:rsidR="00E045D3" w:rsidRPr="00AF14D7">
              <w:rPr>
                <w:caps w:val="0"/>
                <w:color w:val="auto"/>
                <w:sz w:val="18"/>
              </w:rPr>
              <w:t>TML</w:t>
            </w:r>
            <w:r w:rsidRPr="00AF14D7">
              <w:rPr>
                <w:caps w:val="0"/>
                <w:color w:val="auto"/>
                <w:sz w:val="18"/>
              </w:rPr>
              <w:t>, C</w:t>
            </w:r>
            <w:r w:rsidR="00E045D3" w:rsidRPr="00AF14D7">
              <w:rPr>
                <w:caps w:val="0"/>
                <w:color w:val="auto"/>
                <w:sz w:val="18"/>
              </w:rPr>
              <w:t>SS</w:t>
            </w:r>
            <w:r w:rsidRPr="00AF14D7">
              <w:rPr>
                <w:caps w:val="0"/>
                <w:color w:val="auto"/>
                <w:sz w:val="18"/>
              </w:rPr>
              <w:t xml:space="preserve">, Python, </w:t>
            </w:r>
            <w:proofErr w:type="spellStart"/>
            <w:r w:rsidRPr="00AF14D7">
              <w:rPr>
                <w:caps w:val="0"/>
                <w:color w:val="auto"/>
                <w:sz w:val="18"/>
              </w:rPr>
              <w:t>Postgressql</w:t>
            </w:r>
            <w:proofErr w:type="spellEnd"/>
            <w:r w:rsidRPr="00AF14D7">
              <w:rPr>
                <w:caps w:val="0"/>
                <w:color w:val="auto"/>
                <w:sz w:val="18"/>
              </w:rPr>
              <w:t xml:space="preserve">, </w:t>
            </w:r>
            <w:proofErr w:type="spellStart"/>
            <w:r w:rsidRPr="00AF14D7">
              <w:rPr>
                <w:caps w:val="0"/>
                <w:color w:val="auto"/>
                <w:sz w:val="18"/>
              </w:rPr>
              <w:t>Mysql</w:t>
            </w:r>
            <w:proofErr w:type="spellEnd"/>
            <w:r w:rsidRPr="00AF14D7">
              <w:rPr>
                <w:caps w:val="0"/>
                <w:color w:val="auto"/>
                <w:sz w:val="18"/>
              </w:rPr>
              <w:t xml:space="preserve">, C#, </w:t>
            </w:r>
            <w:proofErr w:type="spellStart"/>
            <w:r w:rsidRPr="00AF14D7">
              <w:rPr>
                <w:caps w:val="0"/>
                <w:color w:val="auto"/>
                <w:sz w:val="18"/>
              </w:rPr>
              <w:t>Mondodb</w:t>
            </w:r>
            <w:proofErr w:type="spellEnd"/>
          </w:p>
          <w:p w14:paraId="3C4546FD" w14:textId="0D8582B8" w:rsidR="00D1211D" w:rsidRPr="00AF14D7" w:rsidRDefault="002A2648" w:rsidP="001C7B05">
            <w:pPr>
              <w:pStyle w:val="ListParagraph"/>
              <w:spacing w:line="240" w:lineRule="auto"/>
              <w:rPr>
                <w:color w:val="auto"/>
                <w:sz w:val="18"/>
              </w:rPr>
            </w:pPr>
            <w:r w:rsidRPr="00AF14D7">
              <w:rPr>
                <w:b/>
                <w:bCs/>
                <w:caps w:val="0"/>
                <w:color w:val="auto"/>
                <w:sz w:val="18"/>
              </w:rPr>
              <w:t>Tools And Services:</w:t>
            </w:r>
            <w:r w:rsidRPr="00AF14D7">
              <w:rPr>
                <w:caps w:val="0"/>
                <w:color w:val="auto"/>
                <w:sz w:val="18"/>
              </w:rPr>
              <w:t xml:space="preserve"> </w:t>
            </w:r>
            <w:r w:rsidRPr="00AF14D7">
              <w:rPr>
                <w:caps w:val="0"/>
                <w:color w:val="auto"/>
                <w:sz w:val="18"/>
              </w:rPr>
              <w:br/>
              <w:t xml:space="preserve">Heroku, Trevor, </w:t>
            </w:r>
            <w:proofErr w:type="spellStart"/>
            <w:r w:rsidRPr="00AF14D7">
              <w:rPr>
                <w:caps w:val="0"/>
                <w:color w:val="auto"/>
                <w:sz w:val="18"/>
              </w:rPr>
              <w:t>Zube</w:t>
            </w:r>
            <w:proofErr w:type="spellEnd"/>
            <w:r w:rsidRPr="00AF14D7">
              <w:rPr>
                <w:caps w:val="0"/>
                <w:color w:val="auto"/>
                <w:sz w:val="18"/>
              </w:rPr>
              <w:t xml:space="preserve">, </w:t>
            </w:r>
            <w:proofErr w:type="spellStart"/>
            <w:r w:rsidRPr="00AF14D7">
              <w:rPr>
                <w:caps w:val="0"/>
                <w:color w:val="auto"/>
                <w:sz w:val="18"/>
              </w:rPr>
              <w:t>Elev.Io</w:t>
            </w:r>
            <w:proofErr w:type="spellEnd"/>
            <w:r w:rsidRPr="00AF14D7">
              <w:rPr>
                <w:caps w:val="0"/>
                <w:color w:val="auto"/>
                <w:sz w:val="18"/>
              </w:rPr>
              <w:t xml:space="preserve">, </w:t>
            </w:r>
            <w:proofErr w:type="spellStart"/>
            <w:r w:rsidRPr="00AF14D7">
              <w:rPr>
                <w:caps w:val="0"/>
                <w:color w:val="auto"/>
                <w:sz w:val="18"/>
              </w:rPr>
              <w:t>Coralogix</w:t>
            </w:r>
            <w:proofErr w:type="spellEnd"/>
            <w:r w:rsidRPr="00AF14D7">
              <w:rPr>
                <w:caps w:val="0"/>
                <w:color w:val="auto"/>
                <w:sz w:val="18"/>
              </w:rPr>
              <w:t xml:space="preserve">, Postman, </w:t>
            </w:r>
            <w:proofErr w:type="spellStart"/>
            <w:r w:rsidRPr="00AF14D7">
              <w:rPr>
                <w:caps w:val="0"/>
                <w:color w:val="auto"/>
                <w:sz w:val="18"/>
              </w:rPr>
              <w:t>Soapui</w:t>
            </w:r>
            <w:proofErr w:type="spellEnd"/>
            <w:r w:rsidRPr="00AF14D7">
              <w:rPr>
                <w:caps w:val="0"/>
                <w:color w:val="auto"/>
                <w:sz w:val="18"/>
              </w:rPr>
              <w:t>, Salesforce</w:t>
            </w:r>
          </w:p>
          <w:p w14:paraId="7DA08085" w14:textId="77777777" w:rsidR="002A2648" w:rsidRPr="00AF14D7" w:rsidRDefault="002A2648" w:rsidP="001C7B05">
            <w:pPr>
              <w:pStyle w:val="ListParagraph"/>
              <w:spacing w:line="240" w:lineRule="auto"/>
              <w:rPr>
                <w:color w:val="auto"/>
              </w:rPr>
            </w:pPr>
            <w:r w:rsidRPr="00AF14D7">
              <w:rPr>
                <w:color w:val="auto"/>
                <w:sz w:val="18"/>
              </w:rPr>
              <w:t>F</w:t>
            </w:r>
            <w:r w:rsidRPr="00AF14D7">
              <w:rPr>
                <w:caps w:val="0"/>
                <w:color w:val="auto"/>
                <w:sz w:val="18"/>
              </w:rPr>
              <w:t>amiliar with many API platforms and webservices</w:t>
            </w:r>
          </w:p>
          <w:p w14:paraId="630B8A3A" w14:textId="75A700FA" w:rsidR="00CD4797" w:rsidRPr="00CD4797" w:rsidRDefault="00CD4797" w:rsidP="001C7B05">
            <w:pPr>
              <w:pStyle w:val="ListParagraph"/>
              <w:spacing w:line="240" w:lineRule="auto"/>
              <w:rPr>
                <w:b/>
                <w:bCs/>
              </w:rPr>
            </w:pPr>
            <w:r w:rsidRPr="00AF14D7">
              <w:rPr>
                <w:b/>
                <w:bCs/>
                <w:caps w:val="0"/>
                <w:color w:val="auto"/>
                <w:sz w:val="18"/>
              </w:rPr>
              <w:t xml:space="preserve">Exposure to: </w:t>
            </w:r>
            <w:r w:rsidRPr="00AF14D7">
              <w:rPr>
                <w:b/>
                <w:bCs/>
                <w:caps w:val="0"/>
                <w:color w:val="auto"/>
                <w:sz w:val="18"/>
              </w:rPr>
              <w:br/>
            </w:r>
            <w:r w:rsidRPr="00AF14D7">
              <w:rPr>
                <w:b/>
                <w:bCs/>
                <w:caps w:val="0"/>
                <w:color w:val="auto"/>
                <w:sz w:val="16"/>
                <w:szCs w:val="16"/>
              </w:rPr>
              <w:t>Ruby on Rails, React</w:t>
            </w:r>
            <w:r w:rsidR="0079603F" w:rsidRPr="00AF14D7">
              <w:rPr>
                <w:b/>
                <w:bCs/>
                <w:caps w:val="0"/>
                <w:color w:val="auto"/>
                <w:sz w:val="16"/>
                <w:szCs w:val="16"/>
              </w:rPr>
              <w:t>, Angular</w:t>
            </w:r>
          </w:p>
        </w:tc>
        <w:tc>
          <w:tcPr>
            <w:tcW w:w="6737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AE99B8D97C86C8449EB2898CE9E93AD9"/>
              </w:placeholder>
              <w:temporary/>
              <w:showingPlcHdr/>
              <w15:appearance w15:val="hidden"/>
            </w:sdtPr>
            <w:sdtEndPr/>
            <w:sdtContent>
              <w:p w14:paraId="4CC2B587" w14:textId="77777777" w:rsidR="00F716E1" w:rsidRPr="00173B36" w:rsidRDefault="00FF673C" w:rsidP="001C7B05">
                <w:pPr>
                  <w:pStyle w:val="Heading1"/>
                  <w:spacing w:line="240" w:lineRule="auto"/>
                </w:pPr>
                <w:r w:rsidRPr="00C85D29">
                  <w:rPr>
                    <w:sz w:val="24"/>
                    <w:szCs w:val="24"/>
                  </w:rPr>
                  <w:t>EXPERIENCE</w:t>
                </w:r>
              </w:p>
            </w:sdtContent>
          </w:sdt>
          <w:p w14:paraId="64BAC971" w14:textId="77777777" w:rsidR="00F53B71" w:rsidRPr="00173B36" w:rsidRDefault="00F53B71" w:rsidP="001C7B05">
            <w:pPr>
              <w:pStyle w:val="NoSpacing"/>
              <w:spacing w:line="240" w:lineRule="auto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4B1E380" wp14:editId="6771A8D9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84E3B8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CCEE63D" w14:textId="19765C73" w:rsidR="00B54AD3" w:rsidRPr="00C85D29" w:rsidRDefault="00512203" w:rsidP="001C7B05">
            <w:pPr>
              <w:pStyle w:val="Heading2"/>
              <w:spacing w:line="240" w:lineRule="auto"/>
              <w:rPr>
                <w:sz w:val="20"/>
                <w:szCs w:val="20"/>
              </w:rPr>
            </w:pPr>
            <w:r w:rsidRPr="00C85D29">
              <w:rPr>
                <w:sz w:val="20"/>
                <w:szCs w:val="20"/>
              </w:rPr>
              <w:t xml:space="preserve">Sr. Support Engineer / </w:t>
            </w:r>
            <w:r w:rsidRPr="00C85D29">
              <w:rPr>
                <w:i/>
                <w:iCs/>
                <w:sz w:val="20"/>
                <w:szCs w:val="20"/>
              </w:rPr>
              <w:t>March 2022 - Present</w:t>
            </w:r>
          </w:p>
          <w:p w14:paraId="462DA560" w14:textId="55743459" w:rsidR="00F716E1" w:rsidRDefault="00512203" w:rsidP="005B540A">
            <w:pPr>
              <w:pStyle w:val="Date"/>
              <w:spacing w:line="240" w:lineRule="auto"/>
            </w:pPr>
            <w:r>
              <w:t>Blue Sky eLearn / San Diego, CA</w:t>
            </w:r>
          </w:p>
          <w:p w14:paraId="0917C1F8" w14:textId="68323974" w:rsidR="00CD4797" w:rsidRPr="00AF14D7" w:rsidRDefault="0079603F" w:rsidP="00CD4797">
            <w:pPr>
              <w:pStyle w:val="NoSpacing"/>
              <w:numPr>
                <w:ilvl w:val="0"/>
                <w:numId w:val="5"/>
              </w:numPr>
              <w:spacing w:line="240" w:lineRule="auto"/>
              <w:rPr>
                <w:color w:val="auto"/>
                <w:sz w:val="16"/>
                <w:szCs w:val="16"/>
              </w:rPr>
            </w:pPr>
            <w:r w:rsidRPr="00AF14D7">
              <w:rPr>
                <w:color w:val="auto"/>
                <w:sz w:val="16"/>
                <w:szCs w:val="16"/>
              </w:rPr>
              <w:t>Triaged incoming bug reports for Blue Sky eLearn’s flagship eLearning platform, Path LMS</w:t>
            </w:r>
            <w:r w:rsidR="00F232AA">
              <w:rPr>
                <w:color w:val="auto"/>
                <w:sz w:val="16"/>
                <w:szCs w:val="16"/>
              </w:rPr>
              <w:t>.</w:t>
            </w:r>
          </w:p>
          <w:p w14:paraId="1169A70E" w14:textId="424D6D1C" w:rsidR="0079603F" w:rsidRPr="00AF14D7" w:rsidRDefault="0079603F" w:rsidP="00CD4797">
            <w:pPr>
              <w:pStyle w:val="NoSpacing"/>
              <w:numPr>
                <w:ilvl w:val="0"/>
                <w:numId w:val="5"/>
              </w:numPr>
              <w:spacing w:line="240" w:lineRule="auto"/>
              <w:rPr>
                <w:color w:val="auto"/>
                <w:sz w:val="16"/>
                <w:szCs w:val="16"/>
              </w:rPr>
            </w:pPr>
            <w:r w:rsidRPr="00AF14D7">
              <w:rPr>
                <w:color w:val="auto"/>
                <w:sz w:val="16"/>
                <w:szCs w:val="16"/>
              </w:rPr>
              <w:t>Prioritized and escalated incoming bug reports and requests relating to our integrated clients.</w:t>
            </w:r>
          </w:p>
          <w:p w14:paraId="2F5F9F9E" w14:textId="5E62089C" w:rsidR="0079603F" w:rsidRPr="00AF14D7" w:rsidRDefault="0079603F" w:rsidP="00CD4797">
            <w:pPr>
              <w:pStyle w:val="NoSpacing"/>
              <w:numPr>
                <w:ilvl w:val="0"/>
                <w:numId w:val="5"/>
              </w:numPr>
              <w:spacing w:line="240" w:lineRule="auto"/>
              <w:rPr>
                <w:color w:val="auto"/>
                <w:sz w:val="16"/>
                <w:szCs w:val="16"/>
              </w:rPr>
            </w:pPr>
            <w:r w:rsidRPr="00AF14D7">
              <w:rPr>
                <w:color w:val="auto"/>
                <w:sz w:val="16"/>
                <w:szCs w:val="16"/>
              </w:rPr>
              <w:t xml:space="preserve">Investigated bug reports and requests </w:t>
            </w:r>
            <w:r w:rsidR="00AF14D7">
              <w:rPr>
                <w:color w:val="auto"/>
                <w:sz w:val="16"/>
                <w:szCs w:val="16"/>
              </w:rPr>
              <w:t xml:space="preserve">so that I could provide </w:t>
            </w:r>
            <w:r w:rsidR="00F232AA">
              <w:rPr>
                <w:color w:val="auto"/>
                <w:sz w:val="16"/>
                <w:szCs w:val="16"/>
              </w:rPr>
              <w:t>these notes to engineers to address the bugs or implement the requests.</w:t>
            </w:r>
          </w:p>
          <w:p w14:paraId="5F35F4AD" w14:textId="1C2F78A7" w:rsidR="0079603F" w:rsidRPr="00AF14D7" w:rsidRDefault="0079603F" w:rsidP="00CD4797">
            <w:pPr>
              <w:pStyle w:val="NoSpacing"/>
              <w:numPr>
                <w:ilvl w:val="0"/>
                <w:numId w:val="5"/>
              </w:numPr>
              <w:spacing w:line="240" w:lineRule="auto"/>
              <w:rPr>
                <w:color w:val="auto"/>
                <w:sz w:val="16"/>
                <w:szCs w:val="16"/>
              </w:rPr>
            </w:pPr>
            <w:r w:rsidRPr="00AF14D7">
              <w:rPr>
                <w:color w:val="auto"/>
                <w:sz w:val="16"/>
                <w:szCs w:val="16"/>
              </w:rPr>
              <w:t xml:space="preserve">Scoped out new integration platforms by reviewing third-party documentation, working with the engineering team to </w:t>
            </w:r>
            <w:r w:rsidR="00AF14D7" w:rsidRPr="00AF14D7">
              <w:rPr>
                <w:color w:val="auto"/>
                <w:sz w:val="16"/>
                <w:szCs w:val="16"/>
              </w:rPr>
              <w:t xml:space="preserve">implement additional integrations, and tested these updates to ensure that the new integration platform works correctly. </w:t>
            </w:r>
          </w:p>
          <w:p w14:paraId="64345D4E" w14:textId="71F13624" w:rsidR="00AF14D7" w:rsidRDefault="00AF14D7" w:rsidP="00CD4797">
            <w:pPr>
              <w:pStyle w:val="NoSpacing"/>
              <w:numPr>
                <w:ilvl w:val="0"/>
                <w:numId w:val="5"/>
              </w:numPr>
              <w:spacing w:line="240" w:lineRule="auto"/>
              <w:rPr>
                <w:color w:val="auto"/>
                <w:sz w:val="16"/>
                <w:szCs w:val="16"/>
              </w:rPr>
            </w:pPr>
            <w:r w:rsidRPr="00AF14D7">
              <w:rPr>
                <w:color w:val="auto"/>
                <w:sz w:val="16"/>
                <w:szCs w:val="16"/>
              </w:rPr>
              <w:t xml:space="preserve">Met with clients to discuss their needs and work through </w:t>
            </w:r>
            <w:r>
              <w:rPr>
                <w:color w:val="auto"/>
                <w:sz w:val="16"/>
                <w:szCs w:val="16"/>
              </w:rPr>
              <w:t xml:space="preserve">solutions. </w:t>
            </w:r>
          </w:p>
          <w:p w14:paraId="4DB6EB61" w14:textId="3B60B95C" w:rsidR="00F232AA" w:rsidRPr="00AF14D7" w:rsidRDefault="00F232AA" w:rsidP="00CD4797">
            <w:pPr>
              <w:pStyle w:val="NoSpacing"/>
              <w:numPr>
                <w:ilvl w:val="0"/>
                <w:numId w:val="5"/>
              </w:numPr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Worked alongside our sales team to ensure that the solution we built for clients would satisfy their needs. </w:t>
            </w:r>
          </w:p>
          <w:p w14:paraId="7BBDDFF4" w14:textId="08B3D0B2" w:rsidR="0079603F" w:rsidRDefault="0079603F" w:rsidP="00CD4797">
            <w:pPr>
              <w:pStyle w:val="NoSpacing"/>
              <w:numPr>
                <w:ilvl w:val="0"/>
                <w:numId w:val="5"/>
              </w:numPr>
              <w:spacing w:line="240" w:lineRule="auto"/>
              <w:rPr>
                <w:color w:val="auto"/>
                <w:sz w:val="16"/>
                <w:szCs w:val="16"/>
              </w:rPr>
            </w:pPr>
            <w:r w:rsidRPr="00AF14D7">
              <w:rPr>
                <w:color w:val="auto"/>
                <w:sz w:val="16"/>
                <w:szCs w:val="16"/>
              </w:rPr>
              <w:t xml:space="preserve">Created and updated internal documentation, user-facing documentation, and client-facing documentation with respect to our integrated platforms. </w:t>
            </w:r>
          </w:p>
          <w:p w14:paraId="755A0112" w14:textId="6EA22500" w:rsidR="00F232AA" w:rsidRPr="00AF14D7" w:rsidRDefault="00F232AA" w:rsidP="00CD4797">
            <w:pPr>
              <w:pStyle w:val="NoSpacing"/>
              <w:numPr>
                <w:ilvl w:val="0"/>
                <w:numId w:val="5"/>
              </w:numPr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Helped increase the efficiency of our existing integrations to ensure that we provide a stable product. </w:t>
            </w:r>
          </w:p>
          <w:p w14:paraId="602E3475" w14:textId="37E5E1E4" w:rsidR="00F51E3E" w:rsidRPr="00173B36" w:rsidRDefault="00F51E3E" w:rsidP="001C7B05">
            <w:pPr>
              <w:pStyle w:val="NoSpacing"/>
              <w:spacing w:line="240" w:lineRule="auto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101AA86" wp14:editId="57F7A85A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44CF5B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&#13;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79F4B83" w14:textId="20756718" w:rsidR="00F716E1" w:rsidRPr="00C85D29" w:rsidRDefault="00387786" w:rsidP="001C7B05">
            <w:pPr>
              <w:pStyle w:val="Heading2"/>
              <w:spacing w:line="240" w:lineRule="auto"/>
              <w:rPr>
                <w:sz w:val="20"/>
                <w:szCs w:val="20"/>
              </w:rPr>
            </w:pPr>
            <w:r w:rsidRPr="00C85D29">
              <w:rPr>
                <w:sz w:val="20"/>
                <w:szCs w:val="20"/>
              </w:rPr>
              <w:t xml:space="preserve">Best Buy - Mobile Apple Master / </w:t>
            </w:r>
            <w:r w:rsidRPr="00C85D29">
              <w:rPr>
                <w:i/>
                <w:iCs/>
                <w:sz w:val="20"/>
                <w:szCs w:val="20"/>
              </w:rPr>
              <w:t>March 2017 – November 2019</w:t>
            </w:r>
          </w:p>
          <w:p w14:paraId="6520C6B7" w14:textId="50E2ADA9" w:rsidR="00B54AD3" w:rsidRPr="00173B36" w:rsidRDefault="00387786" w:rsidP="001C7B05">
            <w:pPr>
              <w:pStyle w:val="Date"/>
              <w:spacing w:line="240" w:lineRule="auto"/>
            </w:pPr>
            <w:r>
              <w:t>Best Buy / San Diego, CA</w:t>
            </w:r>
          </w:p>
          <w:p w14:paraId="16214D84" w14:textId="37533456" w:rsidR="00387786" w:rsidRPr="00AF14D7" w:rsidRDefault="00387786" w:rsidP="001C7B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auto"/>
                <w:sz w:val="16"/>
                <w:szCs w:val="16"/>
              </w:rPr>
            </w:pPr>
            <w:r w:rsidRPr="00AF14D7">
              <w:rPr>
                <w:caps w:val="0"/>
                <w:color w:val="auto"/>
                <w:sz w:val="16"/>
                <w:szCs w:val="16"/>
              </w:rPr>
              <w:t>Assist in recommending a complete solution including mobile carrier, phone plan, mobile device, accessories, and mobile protection.</w:t>
            </w:r>
          </w:p>
          <w:p w14:paraId="0E0B9A57" w14:textId="63192AD3" w:rsidR="001C7B05" w:rsidRPr="00AF14D7" w:rsidRDefault="001C7B05" w:rsidP="001C7B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auto"/>
                <w:sz w:val="16"/>
                <w:szCs w:val="16"/>
              </w:rPr>
            </w:pPr>
            <w:r w:rsidRPr="00AF14D7">
              <w:rPr>
                <w:caps w:val="0"/>
                <w:color w:val="auto"/>
                <w:sz w:val="16"/>
                <w:szCs w:val="16"/>
              </w:rPr>
              <w:t xml:space="preserve">Presenting the customer with a value proposition to purchase a complete package. </w:t>
            </w:r>
          </w:p>
          <w:p w14:paraId="16A7885D" w14:textId="7DFA68E8" w:rsidR="00387786" w:rsidRPr="00AF14D7" w:rsidRDefault="00387786" w:rsidP="001C7B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auto"/>
                <w:sz w:val="16"/>
                <w:szCs w:val="16"/>
              </w:rPr>
            </w:pPr>
            <w:r w:rsidRPr="00AF14D7">
              <w:rPr>
                <w:caps w:val="0"/>
                <w:color w:val="auto"/>
                <w:sz w:val="16"/>
                <w:szCs w:val="16"/>
              </w:rPr>
              <w:t>Troubleshoot issues relating to mobile network connectivity, as well as diagnosing issues relating to the hardware and software of mobile phones.</w:t>
            </w:r>
          </w:p>
          <w:p w14:paraId="34270F3C" w14:textId="7359DE57" w:rsidR="00387786" w:rsidRPr="00AF14D7" w:rsidRDefault="00387786" w:rsidP="001C7B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auto"/>
                <w:sz w:val="16"/>
                <w:szCs w:val="16"/>
              </w:rPr>
            </w:pPr>
            <w:r w:rsidRPr="00AF14D7">
              <w:rPr>
                <w:caps w:val="0"/>
                <w:color w:val="auto"/>
                <w:sz w:val="16"/>
                <w:szCs w:val="16"/>
              </w:rPr>
              <w:t xml:space="preserve">Assist in managing quarterly reports, mentoring and training colleagues, and providing conflict resolution for more complicated issues relating to the overall customer service experience. </w:t>
            </w:r>
          </w:p>
          <w:p w14:paraId="35744A6D" w14:textId="575A47F6" w:rsidR="00F716E1" w:rsidRPr="00C85D29" w:rsidRDefault="00F716E1" w:rsidP="001C7B05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720"/>
            </w:pPr>
          </w:p>
        </w:tc>
      </w:tr>
      <w:tr w:rsidR="00F716E1" w:rsidRPr="00320ECB" w14:paraId="3984C00A" w14:textId="77777777" w:rsidTr="00E045D3">
        <w:trPr>
          <w:trHeight w:val="1532"/>
          <w:jc w:val="center"/>
        </w:trPr>
        <w:tc>
          <w:tcPr>
            <w:tcW w:w="3882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04CE59E5798EA146990D53EF37235892"/>
              </w:placeholder>
              <w:temporary/>
              <w:showingPlcHdr/>
              <w15:appearance w15:val="hidden"/>
            </w:sdtPr>
            <w:sdtEndPr/>
            <w:sdtContent>
              <w:p w14:paraId="4F043100" w14:textId="77777777" w:rsidR="00F716E1" w:rsidRPr="00173B36" w:rsidRDefault="00FF673C" w:rsidP="001C7B05">
                <w:pPr>
                  <w:pStyle w:val="Heading1"/>
                  <w:spacing w:line="240" w:lineRule="auto"/>
                </w:pPr>
                <w:r w:rsidRPr="00C85D29">
                  <w:rPr>
                    <w:sz w:val="24"/>
                    <w:szCs w:val="24"/>
                  </w:rPr>
                  <w:t>EDUCATION</w:t>
                </w:r>
              </w:p>
            </w:sdtContent>
          </w:sdt>
          <w:p w14:paraId="6ED8BD04" w14:textId="77777777" w:rsidR="00F53B71" w:rsidRPr="00173B36" w:rsidRDefault="00F53B71" w:rsidP="001C7B05">
            <w:pPr>
              <w:pStyle w:val="NoSpacing"/>
              <w:spacing w:line="240" w:lineRule="auto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3025E15" wp14:editId="1CE04038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2FC67B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BFFFC8B" w14:textId="77777777" w:rsidR="004D081B" w:rsidRPr="00AF14D7" w:rsidRDefault="004D081B" w:rsidP="001C7B05">
            <w:pPr>
              <w:spacing w:line="240" w:lineRule="auto"/>
              <w:rPr>
                <w:b/>
                <w:bCs/>
                <w:i/>
                <w:iCs/>
                <w:color w:val="auto"/>
              </w:rPr>
            </w:pPr>
            <w:r w:rsidRPr="00AF14D7">
              <w:rPr>
                <w:b/>
                <w:bCs/>
                <w:i/>
                <w:iCs/>
                <w:color w:val="auto"/>
              </w:rPr>
              <w:t xml:space="preserve">Bachelor of Science – University of California San Diego </w:t>
            </w:r>
          </w:p>
          <w:p w14:paraId="19FF06FE" w14:textId="0E1AAC5D" w:rsidR="004D081B" w:rsidRPr="00AF14D7" w:rsidRDefault="004D081B" w:rsidP="001C7B05">
            <w:pPr>
              <w:spacing w:line="240" w:lineRule="auto"/>
              <w:rPr>
                <w:color w:val="auto"/>
              </w:rPr>
            </w:pPr>
            <w:r w:rsidRPr="00AF14D7">
              <w:rPr>
                <w:b/>
                <w:bCs/>
                <w:color w:val="auto"/>
              </w:rPr>
              <w:t>Major:</w:t>
            </w:r>
            <w:r w:rsidRPr="00AF14D7">
              <w:rPr>
                <w:color w:val="auto"/>
              </w:rPr>
              <w:t xml:space="preserve"> Biochemistry and Computer Science </w:t>
            </w:r>
            <w:r w:rsidRPr="00AF14D7">
              <w:rPr>
                <w:color w:val="auto"/>
              </w:rPr>
              <w:tab/>
            </w:r>
            <w:r w:rsidR="001C7B05" w:rsidRPr="00AF14D7">
              <w:rPr>
                <w:color w:val="auto"/>
              </w:rPr>
              <w:br/>
            </w:r>
            <w:r w:rsidRPr="00AF14D7">
              <w:rPr>
                <w:b/>
                <w:bCs/>
                <w:color w:val="auto"/>
              </w:rPr>
              <w:t>Minor:</w:t>
            </w:r>
            <w:r w:rsidRPr="00AF14D7">
              <w:rPr>
                <w:color w:val="auto"/>
              </w:rPr>
              <w:t xml:space="preserve"> Spanish</w:t>
            </w:r>
            <w:r w:rsidR="001C7B05" w:rsidRPr="00AF14D7">
              <w:rPr>
                <w:color w:val="auto"/>
              </w:rPr>
              <w:br/>
            </w:r>
            <w:r w:rsidRPr="00AF14D7">
              <w:rPr>
                <w:color w:val="auto"/>
              </w:rPr>
              <w:t>June 2014 – June 2020</w:t>
            </w:r>
          </w:p>
          <w:p w14:paraId="73823CCB" w14:textId="213DA0A2" w:rsidR="004D081B" w:rsidRPr="00AF14D7" w:rsidRDefault="004D081B" w:rsidP="001C7B05">
            <w:pPr>
              <w:spacing w:line="240" w:lineRule="auto"/>
              <w:rPr>
                <w:b/>
                <w:bCs/>
                <w:i/>
                <w:iCs/>
                <w:color w:val="auto"/>
              </w:rPr>
            </w:pPr>
            <w:r w:rsidRPr="00AF14D7">
              <w:rPr>
                <w:b/>
                <w:bCs/>
                <w:i/>
                <w:iCs/>
                <w:color w:val="auto"/>
              </w:rPr>
              <w:t>[In Progress] UCSD Extension Bootcamp</w:t>
            </w:r>
            <w:r w:rsidR="001C7B05" w:rsidRPr="00AF14D7">
              <w:rPr>
                <w:b/>
                <w:bCs/>
                <w:i/>
                <w:iCs/>
                <w:color w:val="auto"/>
              </w:rPr>
              <w:br/>
            </w:r>
            <w:r w:rsidRPr="00AF14D7">
              <w:rPr>
                <w:color w:val="auto"/>
              </w:rPr>
              <w:t>Full Stack Developer Program</w:t>
            </w:r>
            <w:r w:rsidR="001C7B05" w:rsidRPr="00AF14D7">
              <w:rPr>
                <w:color w:val="auto"/>
              </w:rPr>
              <w:br/>
            </w:r>
            <w:r w:rsidRPr="00AF14D7">
              <w:rPr>
                <w:color w:val="auto"/>
              </w:rPr>
              <w:t>March 2022 – September 2022</w:t>
            </w:r>
          </w:p>
          <w:p w14:paraId="09374D81" w14:textId="1F7B4B5F" w:rsidR="00F716E1" w:rsidRPr="00173B36" w:rsidRDefault="00F51E3E" w:rsidP="001C7B05">
            <w:pPr>
              <w:pStyle w:val="NoSpacing"/>
              <w:spacing w:line="240" w:lineRule="auto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20C7018" wp14:editId="12353B10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6DD9A1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&#13;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6737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9A4FCD8" w14:textId="77777777" w:rsidR="00F716E1" w:rsidRPr="00173B36" w:rsidRDefault="00F716E1" w:rsidP="001C7B05">
            <w:pPr>
              <w:spacing w:line="240" w:lineRule="auto"/>
            </w:pPr>
          </w:p>
        </w:tc>
      </w:tr>
    </w:tbl>
    <w:p w14:paraId="34C803BE" w14:textId="77777777" w:rsidR="00535F87" w:rsidRPr="00173B36" w:rsidRDefault="00535F87" w:rsidP="001C7B05">
      <w:pPr>
        <w:spacing w:before="0" w:after="0" w:line="240" w:lineRule="auto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82240" w14:textId="77777777" w:rsidR="00F623A9" w:rsidRDefault="00F623A9" w:rsidP="00BA3E51">
      <w:pPr>
        <w:spacing w:line="240" w:lineRule="auto"/>
      </w:pPr>
      <w:r>
        <w:separator/>
      </w:r>
    </w:p>
  </w:endnote>
  <w:endnote w:type="continuationSeparator" w:id="0">
    <w:p w14:paraId="5C82FE0F" w14:textId="77777777" w:rsidR="00F623A9" w:rsidRDefault="00F623A9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29D6" w14:textId="77777777" w:rsidR="00F623A9" w:rsidRDefault="00F623A9" w:rsidP="00BA3E51">
      <w:pPr>
        <w:spacing w:line="240" w:lineRule="auto"/>
      </w:pPr>
      <w:r>
        <w:separator/>
      </w:r>
    </w:p>
  </w:footnote>
  <w:footnote w:type="continuationSeparator" w:id="0">
    <w:p w14:paraId="4B885884" w14:textId="77777777" w:rsidR="00F623A9" w:rsidRDefault="00F623A9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Globe icon" style="width:28.9pt;height:28.9pt;visibility:visible" o:gfxdata="" o:bullet="t">
        <v:imagedata r:id="rId1" o:title="" cropbottom="-1170f" cropright="-4681f"/>
      </v:shape>
    </w:pict>
  </w:numPicBullet>
  <w:numPicBullet w:numPicBulletId="1">
    <w:pict>
      <v:shape id="_x0000_i1087" type="#_x0000_t75" style="width:399.95pt;height:379.95pt;visibility:visible;mso-wrap-style:square" o:bullet="t">
        <v:imagedata r:id="rId2" o:title=""/>
      </v:shape>
    </w:pict>
  </w:numPicBullet>
  <w:abstractNum w:abstractNumId="0" w15:restartNumberingAfterBreak="0">
    <w:nsid w:val="133809A5"/>
    <w:multiLevelType w:val="hybridMultilevel"/>
    <w:tmpl w:val="42F87C8A"/>
    <w:lvl w:ilvl="0" w:tplc="B1B04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2321"/>
    <w:multiLevelType w:val="multilevel"/>
    <w:tmpl w:val="AFB4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4238"/>
    <w:multiLevelType w:val="hybridMultilevel"/>
    <w:tmpl w:val="15BAECDC"/>
    <w:lvl w:ilvl="0" w:tplc="76D40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E56DE0"/>
    <w:multiLevelType w:val="hybridMultilevel"/>
    <w:tmpl w:val="639CDD2E"/>
    <w:lvl w:ilvl="0" w:tplc="A5F67A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756910">
    <w:abstractNumId w:val="3"/>
  </w:num>
  <w:num w:numId="2" w16cid:durableId="889418788">
    <w:abstractNumId w:val="0"/>
  </w:num>
  <w:num w:numId="3" w16cid:durableId="1371344871">
    <w:abstractNumId w:val="2"/>
  </w:num>
  <w:num w:numId="4" w16cid:durableId="102263548">
    <w:abstractNumId w:val="1"/>
  </w:num>
  <w:num w:numId="5" w16cid:durableId="417093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9F"/>
    <w:rsid w:val="00041F8A"/>
    <w:rsid w:val="00045F2E"/>
    <w:rsid w:val="00055BBC"/>
    <w:rsid w:val="00073BF3"/>
    <w:rsid w:val="00077FEB"/>
    <w:rsid w:val="00081B51"/>
    <w:rsid w:val="000A6E00"/>
    <w:rsid w:val="000C7293"/>
    <w:rsid w:val="000D3891"/>
    <w:rsid w:val="000F3FE2"/>
    <w:rsid w:val="0013079F"/>
    <w:rsid w:val="00140582"/>
    <w:rsid w:val="00144334"/>
    <w:rsid w:val="00157DB0"/>
    <w:rsid w:val="00173B36"/>
    <w:rsid w:val="00177BCB"/>
    <w:rsid w:val="001C7B05"/>
    <w:rsid w:val="001E5794"/>
    <w:rsid w:val="001F6D5E"/>
    <w:rsid w:val="00217454"/>
    <w:rsid w:val="002251C8"/>
    <w:rsid w:val="0023600D"/>
    <w:rsid w:val="00241482"/>
    <w:rsid w:val="00261E7B"/>
    <w:rsid w:val="00262B06"/>
    <w:rsid w:val="00293BB8"/>
    <w:rsid w:val="002954B8"/>
    <w:rsid w:val="002A2648"/>
    <w:rsid w:val="002A4A92"/>
    <w:rsid w:val="002B0852"/>
    <w:rsid w:val="002C0662"/>
    <w:rsid w:val="002D5478"/>
    <w:rsid w:val="00305662"/>
    <w:rsid w:val="00320ECB"/>
    <w:rsid w:val="00344FC0"/>
    <w:rsid w:val="00377A0D"/>
    <w:rsid w:val="00382737"/>
    <w:rsid w:val="00387786"/>
    <w:rsid w:val="003E02DA"/>
    <w:rsid w:val="003E1692"/>
    <w:rsid w:val="003E7783"/>
    <w:rsid w:val="00442A0E"/>
    <w:rsid w:val="00443C70"/>
    <w:rsid w:val="004A4C74"/>
    <w:rsid w:val="004D081B"/>
    <w:rsid w:val="004E5226"/>
    <w:rsid w:val="004E6AB2"/>
    <w:rsid w:val="004E70E8"/>
    <w:rsid w:val="0050447A"/>
    <w:rsid w:val="00512203"/>
    <w:rsid w:val="00535F87"/>
    <w:rsid w:val="00564622"/>
    <w:rsid w:val="005A3E0B"/>
    <w:rsid w:val="005B3227"/>
    <w:rsid w:val="005B540A"/>
    <w:rsid w:val="0067056E"/>
    <w:rsid w:val="0068094B"/>
    <w:rsid w:val="00686284"/>
    <w:rsid w:val="006917DB"/>
    <w:rsid w:val="006F5CC9"/>
    <w:rsid w:val="0073402D"/>
    <w:rsid w:val="00792D43"/>
    <w:rsid w:val="0079603F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F9E"/>
    <w:rsid w:val="00AB7FE5"/>
    <w:rsid w:val="00AC1E5A"/>
    <w:rsid w:val="00AF14D7"/>
    <w:rsid w:val="00B14E21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85D29"/>
    <w:rsid w:val="00CA5CD9"/>
    <w:rsid w:val="00CC5ED4"/>
    <w:rsid w:val="00CD4797"/>
    <w:rsid w:val="00D04093"/>
    <w:rsid w:val="00D0794D"/>
    <w:rsid w:val="00D1211D"/>
    <w:rsid w:val="00D140DF"/>
    <w:rsid w:val="00D666BB"/>
    <w:rsid w:val="00D720DF"/>
    <w:rsid w:val="00D92ED4"/>
    <w:rsid w:val="00D94ABF"/>
    <w:rsid w:val="00E045D3"/>
    <w:rsid w:val="00E20245"/>
    <w:rsid w:val="00E4379F"/>
    <w:rsid w:val="00E65596"/>
    <w:rsid w:val="00EA0042"/>
    <w:rsid w:val="00EB1D1B"/>
    <w:rsid w:val="00F232AA"/>
    <w:rsid w:val="00F36875"/>
    <w:rsid w:val="00F51E3E"/>
    <w:rsid w:val="00F53B71"/>
    <w:rsid w:val="00F623A9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31D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4D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4D0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castro/Library/Containers/com.microsoft.Word/Data/Library/Application%20Support/Microsoft/Office/16.0/DTS/Search/%7b863D39DA-B6A8-C54B-8E85-E7E3E7B8F395%7dtf670080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99A1257162C343A120C88A43CE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4A785-7681-224F-A184-4CD6EBD47E4A}"/>
      </w:docPartPr>
      <w:docPartBody>
        <w:p w:rsidR="004D004B" w:rsidRDefault="00C75117">
          <w:pPr>
            <w:pStyle w:val="EE99A1257162C343A120C88A43CE56F2"/>
          </w:pPr>
          <w:r w:rsidRPr="00173B36">
            <w:t>CONTACT</w:t>
          </w:r>
        </w:p>
      </w:docPartBody>
    </w:docPart>
    <w:docPart>
      <w:docPartPr>
        <w:name w:val="06AAF67F18290A4CBFD9923096022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7E463-AF35-F74C-B638-D9BE4BEA70A0}"/>
      </w:docPartPr>
      <w:docPartBody>
        <w:p w:rsidR="004D004B" w:rsidRDefault="00C75117">
          <w:pPr>
            <w:pStyle w:val="06AAF67F18290A4CBFD9923096022CCB"/>
          </w:pPr>
          <w:r w:rsidRPr="00173B36">
            <w:t>SKILLS</w:t>
          </w:r>
        </w:p>
      </w:docPartBody>
    </w:docPart>
    <w:docPart>
      <w:docPartPr>
        <w:name w:val="AE99B8D97C86C8449EB2898CE9E93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FAF4-26F7-C742-842D-6A3D0F56A46F}"/>
      </w:docPartPr>
      <w:docPartBody>
        <w:p w:rsidR="004D004B" w:rsidRDefault="00C75117">
          <w:pPr>
            <w:pStyle w:val="AE99B8D97C86C8449EB2898CE9E93AD9"/>
          </w:pPr>
          <w:r w:rsidRPr="00173B36">
            <w:t>EXPERIENCE</w:t>
          </w:r>
        </w:p>
      </w:docPartBody>
    </w:docPart>
    <w:docPart>
      <w:docPartPr>
        <w:name w:val="04CE59E5798EA146990D53EF37235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AAC5D-6CC8-2A4E-AA4B-A6C9F79A5F76}"/>
      </w:docPartPr>
      <w:docPartBody>
        <w:p w:rsidR="004D004B" w:rsidRDefault="00C75117">
          <w:pPr>
            <w:pStyle w:val="04CE59E5798EA146990D53EF37235892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026084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17"/>
    <w:rsid w:val="004D004B"/>
    <w:rsid w:val="00A16B06"/>
    <w:rsid w:val="00C7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6065237D54D54194A890719AE3D0CB">
    <w:name w:val="FE6065237D54D54194A890719AE3D0CB"/>
  </w:style>
  <w:style w:type="paragraph" w:customStyle="1" w:styleId="20F603BC25F44441B03F55DF7F7E0AFC">
    <w:name w:val="20F603BC25F44441B03F55DF7F7E0AFC"/>
  </w:style>
  <w:style w:type="paragraph" w:customStyle="1" w:styleId="EE99A1257162C343A120C88A43CE56F2">
    <w:name w:val="EE99A1257162C343A120C88A43CE56F2"/>
  </w:style>
  <w:style w:type="paragraph" w:customStyle="1" w:styleId="67AF0290C7F50C4F824B76DEF236CF8D">
    <w:name w:val="67AF0290C7F50C4F824B76DEF236CF8D"/>
  </w:style>
  <w:style w:type="paragraph" w:customStyle="1" w:styleId="43F8FC0B091E184AA7A2AC770520CE46">
    <w:name w:val="43F8FC0B091E184AA7A2AC770520CE46"/>
  </w:style>
  <w:style w:type="paragraph" w:customStyle="1" w:styleId="CE393EA1F92D884B9E15E213B21DD7EE">
    <w:name w:val="CE393EA1F92D884B9E15E213B21DD7EE"/>
  </w:style>
  <w:style w:type="paragraph" w:customStyle="1" w:styleId="CFB77E29113CB448911659CFE0D89E3F">
    <w:name w:val="CFB77E29113CB448911659CFE0D89E3F"/>
  </w:style>
  <w:style w:type="paragraph" w:customStyle="1" w:styleId="905C47CC39A75C41A795D66C27F30D50">
    <w:name w:val="905C47CC39A75C41A795D66C27F30D50"/>
  </w:style>
  <w:style w:type="paragraph" w:customStyle="1" w:styleId="C1A1D67C81F38E4F97942FB1966D0C8D">
    <w:name w:val="C1A1D67C81F38E4F97942FB1966D0C8D"/>
  </w:style>
  <w:style w:type="paragraph" w:customStyle="1" w:styleId="06AAF67F18290A4CBFD9923096022CCB">
    <w:name w:val="06AAF67F18290A4CBFD9923096022CCB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  <w:lang w:eastAsia="en-US"/>
    </w:rPr>
  </w:style>
  <w:style w:type="paragraph" w:customStyle="1" w:styleId="372378934D96FE49BC1760BBC290B14C">
    <w:name w:val="372378934D96FE49BC1760BBC290B14C"/>
  </w:style>
  <w:style w:type="paragraph" w:customStyle="1" w:styleId="AE99B8D97C86C8449EB2898CE9E93AD9">
    <w:name w:val="AE99B8D97C86C8449EB2898CE9E93AD9"/>
  </w:style>
  <w:style w:type="paragraph" w:customStyle="1" w:styleId="932665D56D979F4EAB517F7B701CB3BE">
    <w:name w:val="932665D56D979F4EAB517F7B701CB3BE"/>
  </w:style>
  <w:style w:type="paragraph" w:customStyle="1" w:styleId="AB88D2901E995B469493EDD84B76D53C">
    <w:name w:val="AB88D2901E995B469493EDD84B76D53C"/>
  </w:style>
  <w:style w:type="paragraph" w:customStyle="1" w:styleId="A661D435C5EC24408D9E184700F014B6">
    <w:name w:val="A661D435C5EC24408D9E184700F014B6"/>
  </w:style>
  <w:style w:type="paragraph" w:customStyle="1" w:styleId="86813C8A8643CD44AEF6B0420F9D62BE">
    <w:name w:val="86813C8A8643CD44AEF6B0420F9D62BE"/>
  </w:style>
  <w:style w:type="paragraph" w:customStyle="1" w:styleId="22DEF36D0ADCA24DAB31D197239DE750">
    <w:name w:val="22DEF36D0ADCA24DAB31D197239DE750"/>
  </w:style>
  <w:style w:type="paragraph" w:customStyle="1" w:styleId="C746478FE028B44D9EF38A55BC8541FE">
    <w:name w:val="C746478FE028B44D9EF38A55BC8541FE"/>
  </w:style>
  <w:style w:type="paragraph" w:customStyle="1" w:styleId="E831A7985FA4E74AA801AC13EAE3F3B0">
    <w:name w:val="E831A7985FA4E74AA801AC13EAE3F3B0"/>
  </w:style>
  <w:style w:type="paragraph" w:customStyle="1" w:styleId="559B83DD00DB6E4C98D8CC2D5D22F75A">
    <w:name w:val="559B83DD00DB6E4C98D8CC2D5D22F75A"/>
  </w:style>
  <w:style w:type="paragraph" w:customStyle="1" w:styleId="AC3C9FCD0EAEC240AC5C5412A367A382">
    <w:name w:val="AC3C9FCD0EAEC240AC5C5412A367A382"/>
  </w:style>
  <w:style w:type="paragraph" w:customStyle="1" w:styleId="04CE59E5798EA146990D53EF37235892">
    <w:name w:val="04CE59E5798EA146990D53EF37235892"/>
  </w:style>
  <w:style w:type="paragraph" w:customStyle="1" w:styleId="3ADF731EB45B644F882BCAA8326F2EEC">
    <w:name w:val="3ADF731EB45B644F882BCAA8326F2EEC"/>
  </w:style>
  <w:style w:type="paragraph" w:customStyle="1" w:styleId="58C742D96720714FA6DD2826B9083B06">
    <w:name w:val="58C742D96720714FA6DD2826B9083B06"/>
  </w:style>
  <w:style w:type="paragraph" w:customStyle="1" w:styleId="E62B80019A0F164A85B81C126CA7E84D">
    <w:name w:val="E62B80019A0F164A85B81C126CA7E84D"/>
  </w:style>
  <w:style w:type="paragraph" w:customStyle="1" w:styleId="F0F97EC33FD0E547A4FD3246E7895ADF">
    <w:name w:val="F0F97EC33FD0E547A4FD3246E7895ADF"/>
  </w:style>
  <w:style w:type="paragraph" w:customStyle="1" w:styleId="8D4154D63D486249828C49C13C2C7022">
    <w:name w:val="8D4154D63D486249828C49C13C2C7022"/>
  </w:style>
  <w:style w:type="paragraph" w:customStyle="1" w:styleId="507932CF4FCDCD43B2ADFAAB8A20C01C">
    <w:name w:val="507932CF4FCDCD43B2ADFAAB8A20C01C"/>
  </w:style>
  <w:style w:type="paragraph" w:customStyle="1" w:styleId="4731978E11192342B1E51AAC83D09A52">
    <w:name w:val="4731978E11192342B1E51AAC83D09A52"/>
    <w:rsid w:val="004D00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{863D39DA-B6A8-C54B-8E85-E7E3E7B8F395}tf67008005_win32.dotx</Template>
  <TotalTime>0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2022-04-27T17:35:00Z</dcterms:created>
  <dcterms:modified xsi:type="dcterms:W3CDTF">2022-05-02T19:06:00Z</dcterms:modified>
</cp:coreProperties>
</file>